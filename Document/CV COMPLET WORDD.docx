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 du C.V."/>
        <w:tag w:val="Nom du C.V."/>
        <w:id w:val="-104278397"/>
        <w:placeholder>
          <w:docPart w:val="46EE900A904B4AA0A5DA20909E54786E"/>
        </w:placeholder>
        <w:docPartList>
          <w:docPartGallery w:val="Quick Parts"/>
          <w:docPartCategory w:val=" Nom du C.V."/>
        </w:docPartList>
      </w:sdtPr>
      <w:sdtEndPr/>
      <w:sdtContent>
        <w:p w:rsidR="00D22C57" w:rsidRDefault="00C54B0E">
          <w:pPr>
            <w:pStyle w:val="Titre"/>
          </w:pPr>
          <w:sdt>
            <w:sdtPr>
              <w:alias w:val="Auteur"/>
              <w:tag w:val=""/>
              <w:id w:val="1823003119"/>
              <w:placeholder>
                <w:docPart w:val="A21BF3508499433CBA992C2E3442849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F7B33">
                <w:t>Seth BAI</w:t>
              </w:r>
            </w:sdtContent>
          </w:sdt>
        </w:p>
        <w:p w:rsidR="00D22C57" w:rsidRPr="00D54B45" w:rsidRDefault="000D7F65">
          <w:pPr>
            <w:pStyle w:val="Sansinterligne"/>
            <w:rPr>
              <w:rFonts w:ascii="Book Antiqua" w:hAnsi="Book Antiqua"/>
              <w:sz w:val="36"/>
              <w:szCs w:val="36"/>
            </w:rPr>
          </w:pPr>
          <w:r>
            <w:rPr>
              <w:rFonts w:ascii="Book Antiqua" w:hAnsi="Book Antiqua"/>
              <w:sz w:val="36"/>
              <w:szCs w:val="36"/>
            </w:rPr>
            <w:t>Dé</w:t>
          </w:r>
          <w:r w:rsidR="00D54B45" w:rsidRPr="00D54B45">
            <w:rPr>
              <w:rFonts w:ascii="Book Antiqua" w:hAnsi="Book Antiqua"/>
              <w:sz w:val="36"/>
              <w:szCs w:val="36"/>
            </w:rPr>
            <w:t>veloppeur web Backend</w:t>
          </w:r>
          <w:r w:rsidR="00D25C1E">
            <w:rPr>
              <w:rFonts w:ascii="Book Antiqua" w:hAnsi="Book Antiqua"/>
              <w:sz w:val="36"/>
              <w:szCs w:val="36"/>
            </w:rPr>
            <w:t xml:space="preserve"> Symfony</w:t>
          </w:r>
        </w:p>
        <w:p w:rsidR="00D54B45" w:rsidRDefault="00D54B45">
          <w:pPr>
            <w:pStyle w:val="Sansinterligne"/>
          </w:pPr>
        </w:p>
        <w:sdt>
          <w:sdtPr>
            <w:alias w:val="Adresse"/>
            <w:tag w:val=""/>
            <w:id w:val="539556739"/>
            <w:placeholder>
              <w:docPart w:val="60D4386E346D4D7E90DF3A38F5D7C7F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22C57" w:rsidRDefault="00D54B45">
              <w:pPr>
                <w:pStyle w:val="Sansinterligne"/>
              </w:pPr>
              <w:r>
                <w:t>Email : baiseth5@gmail.com</w:t>
              </w:r>
            </w:p>
          </w:sdtContent>
        </w:sdt>
        <w:sdt>
          <w:sdtPr>
            <w:alias w:val="Téléphone "/>
            <w:tag w:val=""/>
            <w:id w:val="1357783703"/>
            <w:placeholder>
              <w:docPart w:val="6E200E4C4A724E2CBFF424FBB57A431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22C57" w:rsidRDefault="00D54B45" w:rsidP="00D54B45">
              <w:pPr>
                <w:pStyle w:val="Sansinterligne"/>
              </w:pPr>
              <w:r>
                <w:t>Téléphone :+229 90949211</w:t>
              </w:r>
            </w:p>
          </w:sdtContent>
        </w:sdt>
        <w:p w:rsidR="00D22C57" w:rsidRDefault="00C54B0E"/>
      </w:sdtContent>
    </w:sdt>
    <w:p w:rsidR="00D22C57" w:rsidRDefault="00D54B45">
      <w:pPr>
        <w:pStyle w:val="Titredesection"/>
      </w:pPr>
      <w:r>
        <w:t>PROFIL</w:t>
      </w:r>
    </w:p>
    <w:p w:rsidR="00D54B45" w:rsidRDefault="000D7F65">
      <w:r>
        <w:t xml:space="preserve">     </w:t>
      </w:r>
      <w:r w:rsidR="00D54B45">
        <w:t xml:space="preserve">Développeur web backend passionné </w:t>
      </w:r>
      <w:r w:rsidR="006F7B33">
        <w:t xml:space="preserve">de la programmation </w:t>
      </w:r>
      <w:bookmarkStart w:id="0" w:name="_GoBack"/>
      <w:bookmarkEnd w:id="0"/>
      <w:r w:rsidR="00D54B45">
        <w:t>avec plus de 3 ans d’expérience en création de site web dynamique et responsive. Expert en HTML</w:t>
      </w:r>
      <w:r>
        <w:t>, CSS, PHP, JavaSript, mysql et git.</w:t>
      </w:r>
    </w:p>
    <w:p w:rsidR="00D22C57" w:rsidRDefault="00726D2F">
      <w:pPr>
        <w:pStyle w:val="Titredesection"/>
      </w:pPr>
      <w:r>
        <w:t>Cursus</w:t>
      </w:r>
    </w:p>
    <w:p w:rsidR="00D25C1E" w:rsidRPr="00D25C1E" w:rsidRDefault="00D25C1E" w:rsidP="000D7F65">
      <w:pPr>
        <w:pStyle w:val="Paragraphedeliste"/>
        <w:numPr>
          <w:ilvl w:val="0"/>
          <w:numId w:val="5"/>
        </w:numPr>
      </w:pPr>
      <w:r>
        <w:t xml:space="preserve">Suivi </w:t>
      </w:r>
      <w:r w:rsidR="00894151">
        <w:t>d’un</w:t>
      </w:r>
      <w:r>
        <w:t xml:space="preserve"> stage académique de trois (03) mois au centre de formation e4Afrika du 06 février 2023 au 05 Mai 2023 en développement web.</w:t>
      </w:r>
    </w:p>
    <w:p w:rsidR="00D22C57" w:rsidRPr="00D54B45" w:rsidRDefault="00D54B45" w:rsidP="00D54B45">
      <w:pPr>
        <w:pStyle w:val="Sous-section"/>
        <w:rPr>
          <w:rStyle w:val="Emphaseintense"/>
          <w:b w:val="0"/>
          <w:bCs/>
          <w:i w:val="0"/>
          <w:iCs w:val="0"/>
          <w:color w:val="7A7A7A" w:themeColor="accent1"/>
        </w:rPr>
      </w:pPr>
      <w:r>
        <w:t>FORMATION</w:t>
      </w:r>
    </w:p>
    <w:p w:rsidR="00D54B45" w:rsidRDefault="00D54B45" w:rsidP="006F7B33">
      <w:pPr>
        <w:pStyle w:val="Paragraphedeliste"/>
        <w:numPr>
          <w:ilvl w:val="0"/>
          <w:numId w:val="5"/>
        </w:numPr>
      </w:pPr>
      <w:r>
        <w:t>Licence professionnelle en Système Informatique et Logiciel depuis 2020 à 2023 à l’institut universitaire LES COURS SONOU</w:t>
      </w:r>
      <w:r w:rsidR="000D7F65">
        <w:t>.</w:t>
      </w:r>
    </w:p>
    <w:p w:rsidR="00D22C57" w:rsidRDefault="00726D2F" w:rsidP="00D54B45">
      <w:pPr>
        <w:pStyle w:val="Titredesection"/>
      </w:pPr>
      <w:r>
        <w:t>Expérience</w:t>
      </w:r>
    </w:p>
    <w:p w:rsidR="000D7F65" w:rsidRPr="000D7F65" w:rsidRDefault="000D7F65" w:rsidP="000D7F65">
      <w:r>
        <w:t>-Conception d’un site web d’achat et de vente des produits d’occasion en utilisant HTML, CSS, Bootstrap,</w:t>
      </w:r>
      <w:r w:rsidR="006F7B33">
        <w:t xml:space="preserve"> Php,</w:t>
      </w:r>
      <w:r>
        <w:t xml:space="preserve"> JavaSript et Mysql. </w:t>
      </w:r>
    </w:p>
    <w:p w:rsidR="000D7F65" w:rsidRDefault="00D25C1E" w:rsidP="00D25C1E">
      <w:r>
        <w:t>-</w:t>
      </w:r>
      <w:r w:rsidR="000D7F65">
        <w:t>Conception</w:t>
      </w:r>
      <w:r>
        <w:t xml:space="preserve"> d’un site web de publication des recette</w:t>
      </w:r>
      <w:r w:rsidR="000D7F65">
        <w:t>s en utilisant le framework Symfony.</w:t>
      </w:r>
    </w:p>
    <w:p w:rsidR="00D22C57" w:rsidRDefault="00726D2F">
      <w:pPr>
        <w:pStyle w:val="Titredesection"/>
      </w:pPr>
      <w:r>
        <w:t>Compétences</w:t>
      </w:r>
    </w:p>
    <w:p w:rsidR="00D22C57" w:rsidRDefault="00D54B45">
      <w:pPr>
        <w:pStyle w:val="Paragraphedeliste"/>
        <w:numPr>
          <w:ilvl w:val="0"/>
          <w:numId w:val="4"/>
        </w:numPr>
        <w:ind w:hanging="288"/>
      </w:pPr>
      <w:r>
        <w:t>HTML</w:t>
      </w:r>
    </w:p>
    <w:p w:rsidR="00D54B45" w:rsidRDefault="00D54B45">
      <w:pPr>
        <w:pStyle w:val="Paragraphedeliste"/>
        <w:numPr>
          <w:ilvl w:val="0"/>
          <w:numId w:val="4"/>
        </w:numPr>
        <w:ind w:hanging="288"/>
      </w:pPr>
      <w:r>
        <w:t>CSS</w:t>
      </w:r>
    </w:p>
    <w:p w:rsidR="00D54B45" w:rsidRDefault="00D54B45">
      <w:pPr>
        <w:pStyle w:val="Paragraphedeliste"/>
        <w:numPr>
          <w:ilvl w:val="0"/>
          <w:numId w:val="4"/>
        </w:numPr>
        <w:ind w:hanging="288"/>
      </w:pPr>
      <w:r>
        <w:t>JavaScript</w:t>
      </w:r>
    </w:p>
    <w:p w:rsidR="00D54B45" w:rsidRDefault="00D54B45">
      <w:pPr>
        <w:pStyle w:val="Paragraphedeliste"/>
        <w:numPr>
          <w:ilvl w:val="0"/>
          <w:numId w:val="4"/>
        </w:numPr>
        <w:ind w:hanging="288"/>
      </w:pPr>
      <w:r>
        <w:t>PHP</w:t>
      </w:r>
    </w:p>
    <w:p w:rsidR="00D54B45" w:rsidRDefault="00D54B45">
      <w:pPr>
        <w:pStyle w:val="Paragraphedeliste"/>
        <w:numPr>
          <w:ilvl w:val="0"/>
          <w:numId w:val="4"/>
        </w:numPr>
        <w:ind w:hanging="288"/>
      </w:pPr>
      <w:r>
        <w:t>Bootstrap</w:t>
      </w:r>
    </w:p>
    <w:p w:rsidR="00D54B45" w:rsidRDefault="00D54B45">
      <w:pPr>
        <w:pStyle w:val="Paragraphedeliste"/>
        <w:numPr>
          <w:ilvl w:val="0"/>
          <w:numId w:val="4"/>
        </w:numPr>
        <w:ind w:hanging="288"/>
      </w:pPr>
      <w:r>
        <w:t>Symfony</w:t>
      </w:r>
    </w:p>
    <w:p w:rsidR="00894151" w:rsidRDefault="00894151">
      <w:pPr>
        <w:pStyle w:val="Paragraphedeliste"/>
        <w:numPr>
          <w:ilvl w:val="0"/>
          <w:numId w:val="4"/>
        </w:numPr>
        <w:ind w:hanging="288"/>
      </w:pPr>
      <w:r>
        <w:t>Mysql</w:t>
      </w:r>
    </w:p>
    <w:p w:rsidR="00D25C1E" w:rsidRDefault="00D25C1E">
      <w:pPr>
        <w:pStyle w:val="Paragraphedeliste"/>
        <w:numPr>
          <w:ilvl w:val="0"/>
          <w:numId w:val="4"/>
        </w:numPr>
        <w:ind w:hanging="288"/>
      </w:pPr>
      <w:r>
        <w:t>React</w:t>
      </w:r>
    </w:p>
    <w:p w:rsidR="00D54B45" w:rsidRDefault="00D54B45">
      <w:pPr>
        <w:pStyle w:val="Paragraphedeliste"/>
        <w:numPr>
          <w:ilvl w:val="0"/>
          <w:numId w:val="4"/>
        </w:numPr>
        <w:ind w:hanging="288"/>
      </w:pPr>
      <w:r>
        <w:t>Git</w:t>
      </w:r>
    </w:p>
    <w:p w:rsidR="00D22C57" w:rsidRDefault="00D22C57">
      <w:pPr>
        <w:spacing w:line="276" w:lineRule="auto"/>
      </w:pPr>
    </w:p>
    <w:sectPr w:rsidR="00D22C57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B0E" w:rsidRDefault="00C54B0E">
      <w:pPr>
        <w:spacing w:after="0" w:line="240" w:lineRule="auto"/>
      </w:pPr>
      <w:r>
        <w:separator/>
      </w:r>
    </w:p>
  </w:endnote>
  <w:endnote w:type="continuationSeparator" w:id="0">
    <w:p w:rsidR="00C54B0E" w:rsidRDefault="00C5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57" w:rsidRDefault="00726D2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513F65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0DC3624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C505CC8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22C57" w:rsidRDefault="00726D2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22C57" w:rsidRDefault="00726D2F">
                          <w:pPr>
                            <w:pStyle w:val="Titr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Tapez le nom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A6fk3fLwIAAFI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D22C57" w:rsidRDefault="00726D2F">
                    <w:pPr>
                      <w:pStyle w:val="Titr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Tapez le nom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B0E" w:rsidRDefault="00C54B0E">
      <w:pPr>
        <w:spacing w:after="0" w:line="240" w:lineRule="auto"/>
      </w:pPr>
      <w:r>
        <w:separator/>
      </w:r>
    </w:p>
  </w:footnote>
  <w:footnote w:type="continuationSeparator" w:id="0">
    <w:p w:rsidR="00C54B0E" w:rsidRDefault="00C5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57" w:rsidRDefault="00726D2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1974AA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81FC724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3C06384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22C57" w:rsidRDefault="00D22C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B0B62"/>
    <w:multiLevelType w:val="hybridMultilevel"/>
    <w:tmpl w:val="2A80C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6E"/>
    <w:rsid w:val="000D7F65"/>
    <w:rsid w:val="006567AF"/>
    <w:rsid w:val="006F7B33"/>
    <w:rsid w:val="00726D2F"/>
    <w:rsid w:val="00894151"/>
    <w:rsid w:val="008B166E"/>
    <w:rsid w:val="00C54B0E"/>
    <w:rsid w:val="00D22C57"/>
    <w:rsid w:val="00D25C1E"/>
    <w:rsid w:val="00D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BDEB7"/>
  <w15:docId w15:val="{7467E08E-0309-4DD2-A86D-37B4DF1C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Titre1"/>
    <w:next w:val="Normal"/>
    <w:qFormat/>
    <w:pPr>
      <w:spacing w:before="120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Sous-section">
    <w:name w:val="Sous-section"/>
    <w:basedOn w:val="Titre2"/>
    <w:qFormat/>
    <w:rPr>
      <w:b w:val="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m">
    <w:name w:val="Nom"/>
    <w:basedOn w:val="Titr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EE900A904B4AA0A5DA20909E5478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CA661-EA32-41B9-9FA7-068861091E7C}"/>
      </w:docPartPr>
      <w:docPartBody>
        <w:p w:rsidR="005D151B" w:rsidRDefault="00602202">
          <w:pPr>
            <w:pStyle w:val="46EE900A904B4AA0A5DA20909E54786E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A21BF3508499433CBA992C2E34428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89F78F-19CB-4200-AB2A-F72F2C99EC3C}"/>
      </w:docPartPr>
      <w:docPartBody>
        <w:p w:rsidR="005D151B" w:rsidRDefault="00602202">
          <w:pPr>
            <w:pStyle w:val="A21BF3508499433CBA992C2E34428492"/>
          </w:pPr>
          <w:r>
            <w:rPr>
              <w:rStyle w:val="Textedelespacerserv"/>
            </w:rPr>
            <w:t>[Votre nom]</w:t>
          </w:r>
        </w:p>
      </w:docPartBody>
    </w:docPart>
    <w:docPart>
      <w:docPartPr>
        <w:name w:val="60D4386E346D4D7E90DF3A38F5D7C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68AE-6F27-4C08-B283-C4DE52C8F718}"/>
      </w:docPartPr>
      <w:docPartBody>
        <w:p w:rsidR="005D151B" w:rsidRDefault="00602202">
          <w:pPr>
            <w:pStyle w:val="60D4386E346D4D7E90DF3A38F5D7C7FE"/>
          </w:pPr>
          <w:r>
            <w:rPr>
              <w:rStyle w:val="Textedelespacerserv"/>
              <w:color w:val="000000"/>
            </w:rPr>
            <w:t>[Votre adresse]</w:t>
          </w:r>
        </w:p>
      </w:docPartBody>
    </w:docPart>
    <w:docPart>
      <w:docPartPr>
        <w:name w:val="6E200E4C4A724E2CBFF424FBB57A4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0A39FB-00BB-4066-A320-E4B498E4B2A5}"/>
      </w:docPartPr>
      <w:docPartBody>
        <w:p w:rsidR="005D151B" w:rsidRDefault="00602202">
          <w:pPr>
            <w:pStyle w:val="6E200E4C4A724E2CBFF424FBB57A4313"/>
          </w:pPr>
          <w:r>
            <w:rPr>
              <w:rStyle w:val="Textedelespacerserv"/>
              <w:color w:val="000000"/>
            </w:rPr>
            <w:t>[Votre n° de téléphone]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02"/>
    <w:rsid w:val="003D4A5D"/>
    <w:rsid w:val="005D151B"/>
    <w:rsid w:val="0060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46EE900A904B4AA0A5DA20909E54786E">
    <w:name w:val="46EE900A904B4AA0A5DA20909E54786E"/>
  </w:style>
  <w:style w:type="paragraph" w:customStyle="1" w:styleId="A21BF3508499433CBA992C2E34428492">
    <w:name w:val="A21BF3508499433CBA992C2E34428492"/>
  </w:style>
  <w:style w:type="paragraph" w:customStyle="1" w:styleId="F95A4639A62346BD8C81FE26915688EE">
    <w:name w:val="F95A4639A62346BD8C81FE26915688EE"/>
  </w:style>
  <w:style w:type="paragraph" w:customStyle="1" w:styleId="60D4386E346D4D7E90DF3A38F5D7C7FE">
    <w:name w:val="60D4386E346D4D7E90DF3A38F5D7C7FE"/>
  </w:style>
  <w:style w:type="paragraph" w:customStyle="1" w:styleId="6E200E4C4A724E2CBFF424FBB57A4313">
    <w:name w:val="6E200E4C4A724E2CBFF424FBB57A4313"/>
  </w:style>
  <w:style w:type="paragraph" w:customStyle="1" w:styleId="5955A6F3FA524409A61C7D1DE4E83A0D">
    <w:name w:val="5955A6F3FA524409A61C7D1DE4E83A0D"/>
  </w:style>
  <w:style w:type="paragraph" w:customStyle="1" w:styleId="7279FF55083245E79767E312F0DBF430">
    <w:name w:val="7279FF55083245E79767E312F0DBF430"/>
  </w:style>
  <w:style w:type="paragraph" w:customStyle="1" w:styleId="3BD1C2DEF7BF4C8A9B51E73B5D191ECD">
    <w:name w:val="3BD1C2DEF7BF4C8A9B51E73B5D191ECD"/>
  </w:style>
  <w:style w:type="paragraph" w:customStyle="1" w:styleId="13FF078417044A46B42B5873D01DF345">
    <w:name w:val="13FF078417044A46B42B5873D01DF345"/>
  </w:style>
  <w:style w:type="character" w:styleId="Emphaseintense">
    <w:name w:val="Intense Emphasis"/>
    <w:aliases w:val="Sous-section Accentuation intense"/>
    <w:basedOn w:val="Policepardfaut"/>
    <w:uiPriority w:val="21"/>
    <w:qFormat/>
    <w:rPr>
      <w:b/>
      <w:bCs/>
      <w:i/>
      <w:iCs/>
      <w:color w:val="44546A" w:themeColor="text2"/>
    </w:rPr>
  </w:style>
  <w:style w:type="paragraph" w:customStyle="1" w:styleId="42705FDA25B64C68AD76FEB65F456FE5">
    <w:name w:val="42705FDA25B64C68AD76FEB65F456FE5"/>
  </w:style>
  <w:style w:type="paragraph" w:customStyle="1" w:styleId="375F3DFA7B7E4227BDB93069E9655D52">
    <w:name w:val="375F3DFA7B7E4227BDB93069E9655D52"/>
  </w:style>
  <w:style w:type="paragraph" w:customStyle="1" w:styleId="98431B7CB8D24FA99DD2B488BB9F6077">
    <w:name w:val="98431B7CB8D24FA99DD2B488BB9F6077"/>
  </w:style>
  <w:style w:type="paragraph" w:customStyle="1" w:styleId="0C85F4CA8C454427965808B79AE387F2">
    <w:name w:val="0C85F4CA8C454427965808B79AE387F2"/>
  </w:style>
  <w:style w:type="paragraph" w:customStyle="1" w:styleId="BCFF8F3F4924499BA4CB6C0BCA9BDC6B">
    <w:name w:val="BCFF8F3F4924499BA4CB6C0BCA9BDC6B"/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customStyle="1" w:styleId="699C23BF8DA0424C905DD3B63C447341">
    <w:name w:val="699C23BF8DA0424C905DD3B63C447341"/>
  </w:style>
  <w:style w:type="paragraph" w:customStyle="1" w:styleId="54AC37034BBC43179CEDAA8CC70EE9AA">
    <w:name w:val="54AC37034BBC43179CEDAA8CC70EE9AA"/>
  </w:style>
  <w:style w:type="paragraph" w:customStyle="1" w:styleId="F28E997B52E14B0481262A37A381E426">
    <w:name w:val="F28E997B52E14B0481262A37A381E426"/>
  </w:style>
  <w:style w:type="paragraph" w:customStyle="1" w:styleId="5AEEBA0C567D4B539288DAD370DCFDBA">
    <w:name w:val="5AEEBA0C567D4B539288DAD370DCFD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Email : baiseth5@gmail.com</CompanyAddress>
  <CompanyPhone>Téléphone :+229 90949211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0F8A625-23D9-435B-A366-7623C697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BAI</dc:creator>
  <cp:lastModifiedBy>Seth</cp:lastModifiedBy>
  <cp:revision>2</cp:revision>
  <cp:lastPrinted>2023-09-14T06:22:00Z</cp:lastPrinted>
  <dcterms:created xsi:type="dcterms:W3CDTF">2023-09-14T06:46:00Z</dcterms:created>
  <dcterms:modified xsi:type="dcterms:W3CDTF">2023-09-14T06:46:00Z</dcterms:modified>
</cp:coreProperties>
</file>